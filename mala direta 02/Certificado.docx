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9827E2" w:rsidP="003F7405">
      <w:pPr>
        <w:pStyle w:val="Subttulo"/>
      </w:pPr>
      <w:r>
        <w:t>Certificado</w:t>
      </w:r>
      <w:r w:rsidR="008265AD">
        <w:t xml:space="preserve"> </w:t>
      </w:r>
      <w:r w:rsidR="003E69DB">
        <w:fldChar w:fldCharType="begin"/>
      </w:r>
      <w:r w:rsidR="003E69DB">
        <w:instrText xml:space="preserve"> MERGEFIELD "Palestra" </w:instrText>
      </w:r>
      <w:r w:rsidR="003E69DB">
        <w:fldChar w:fldCharType="separate"/>
      </w:r>
      <w:r w:rsidR="005F7389" w:rsidRPr="00455878">
        <w:rPr>
          <w:noProof/>
        </w:rPr>
        <w:t>IA</w:t>
      </w:r>
      <w:r w:rsidR="003E69DB">
        <w:fldChar w:fldCharType="end"/>
      </w:r>
    </w:p>
    <w:p w:rsidR="00500E36" w:rsidRPr="00637172" w:rsidRDefault="002B3EF2" w:rsidP="00637172">
      <w:pPr>
        <w:pStyle w:val="Ttulo1"/>
      </w:pPr>
      <w:sdt>
        <w:sdtPr>
          <w:alias w:val="Este documento certifica que:"/>
          <w:tag w:val="Este documento certifica que:"/>
          <w:id w:val="-59648090"/>
          <w:placeholder>
            <w:docPart w:val="86CE2E06D086452BB06A1AEFBFE65BEB"/>
          </w:placeholder>
          <w:temporary/>
          <w:showingPlcHdr/>
          <w15:appearance w15:val="hidden"/>
        </w:sdtPr>
        <w:sdtContent>
          <w:r w:rsidR="00500E36" w:rsidRPr="00637172">
            <w:rPr>
              <w:lang w:val="pt-BR" w:bidi="pt-BR"/>
            </w:rPr>
            <w:t>ESTE DOCUMENTO CERTIFICA QUE</w:t>
          </w:r>
        </w:sdtContent>
      </w:sdt>
    </w:p>
    <w:p w:rsidR="00500E36" w:rsidRPr="00493FF2" w:rsidRDefault="003E69DB" w:rsidP="00637172">
      <w:pPr>
        <w:pStyle w:val="Ttulo"/>
        <w:rPr>
          <w:sz w:val="52"/>
        </w:rPr>
      </w:pPr>
      <w:r w:rsidRPr="00493FF2">
        <w:rPr>
          <w:sz w:val="52"/>
        </w:rPr>
        <w:fldChar w:fldCharType="begin"/>
      </w:r>
      <w:r w:rsidRPr="00493FF2">
        <w:rPr>
          <w:sz w:val="52"/>
        </w:rPr>
        <w:instrText xml:space="preserve"> MERGEFIELD "Nome" </w:instrText>
      </w:r>
      <w:r w:rsidRPr="00493FF2">
        <w:rPr>
          <w:sz w:val="52"/>
        </w:rPr>
        <w:fldChar w:fldCharType="separate"/>
      </w:r>
      <w:r w:rsidR="005F7389" w:rsidRPr="00455878">
        <w:rPr>
          <w:noProof/>
          <w:sz w:val="52"/>
        </w:rPr>
        <w:t>Carolina Marzinoti Libarino</w:t>
      </w:r>
      <w:r w:rsidRPr="00493FF2">
        <w:rPr>
          <w:sz w:val="52"/>
        </w:rPr>
        <w:fldChar w:fldCharType="end"/>
      </w:r>
    </w:p>
    <w:p w:rsidR="00500E36" w:rsidRDefault="009827E2" w:rsidP="00A91699">
      <w:r>
        <w:t>RG:</w:t>
      </w:r>
      <w:r w:rsidR="003E69DB">
        <w:t xml:space="preserve"> </w:t>
      </w:r>
      <w:r w:rsidR="003E69DB">
        <w:fldChar w:fldCharType="begin"/>
      </w:r>
      <w:r w:rsidR="003E69DB">
        <w:instrText xml:space="preserve"> MERGEFIELD "RG" </w:instrText>
      </w:r>
      <w:r w:rsidR="003E69DB">
        <w:fldChar w:fldCharType="separate"/>
      </w:r>
      <w:r w:rsidR="005F7389">
        <w:rPr>
          <w:noProof/>
        </w:rPr>
        <w:t>22.555.555-55</w:t>
      </w:r>
      <w:r w:rsidR="003E69DB">
        <w:fldChar w:fldCharType="end"/>
      </w:r>
      <w:r>
        <w:t>, concluiu o curso</w:t>
      </w:r>
      <w:r w:rsidR="003E69DB">
        <w:t xml:space="preserve"> de </w:t>
      </w:r>
      <w:r w:rsidR="003E69DB">
        <w:fldChar w:fldCharType="begin"/>
      </w:r>
      <w:r w:rsidR="003E69DB">
        <w:instrText xml:space="preserve"> MERGEFIELD "Curso" </w:instrText>
      </w:r>
      <w:r w:rsidR="003E69DB">
        <w:fldChar w:fldCharType="separate"/>
      </w:r>
      <w:r w:rsidR="005F7389">
        <w:rPr>
          <w:noProof/>
        </w:rPr>
        <w:t>Informática</w:t>
      </w:r>
      <w:r w:rsidR="003E69DB">
        <w:fldChar w:fldCharType="end"/>
      </w:r>
      <w:r>
        <w:t xml:space="preserve"> dia 19/10/2023</w:t>
      </w:r>
      <w:r w:rsidR="003E69DB">
        <w:t xml:space="preserve"> </w:t>
      </w:r>
      <w:r>
        <w:t>com a carga horária de 1 hora no evento ocorrido no auditorio da ETEC Prof. Maria Cristina Medeiros no dia do Profissional da Informática</w:t>
      </w:r>
    </w:p>
    <w:p w:rsidR="00500E36" w:rsidRDefault="00500E36" w:rsidP="00637172">
      <w:pPr>
        <w:pStyle w:val="Ttulo"/>
      </w:pPr>
    </w:p>
    <w:p w:rsidR="00500E36" w:rsidRDefault="00493FF2" w:rsidP="00150073">
      <w:r>
        <w:rPr>
          <w:noProof/>
        </w:rPr>
        <w:drawing>
          <wp:anchor distT="0" distB="0" distL="114300" distR="114300" simplePos="0" relativeHeight="25165926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9" name="Imagem 9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7E2"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2B3EF2" w:rsidRDefault="00DB2735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8" name="Imagem 8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6875">
              <w:t>Palestrante</w:t>
            </w:r>
          </w:p>
        </w:tc>
        <w:tc>
          <w:tcPr>
            <w:tcW w:w="2946" w:type="dxa"/>
            <w:vAlign w:val="bottom"/>
          </w:tcPr>
          <w:p w:rsidR="00A91699" w:rsidRPr="00A91699" w:rsidRDefault="002B3EF2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3" name="Imagem 3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2B3EF2" w:rsidRDefault="009827E2" w:rsidP="00DB2735">
            <w:pPr>
              <w:pStyle w:val="Assinatura"/>
            </w:pPr>
            <w:r>
              <w:t>Diretor(a) ETEC MCM Maria Joaquina de Souza</w:t>
            </w:r>
          </w:p>
        </w:tc>
        <w:bookmarkStart w:id="0" w:name="_GoBack"/>
        <w:bookmarkEnd w:id="0"/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960" w:rsidRDefault="005B6960">
      <w:r>
        <w:separator/>
      </w:r>
    </w:p>
  </w:endnote>
  <w:endnote w:type="continuationSeparator" w:id="0">
    <w:p w:rsidR="005B6960" w:rsidRDefault="005B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960" w:rsidRDefault="005B6960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960" w:rsidRDefault="005B6960">
      <w:r>
        <w:separator/>
      </w:r>
    </w:p>
  </w:footnote>
  <w:footnote w:type="continuationSeparator" w:id="0">
    <w:p w:rsidR="005B6960" w:rsidRDefault="005B6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960" w:rsidRDefault="005B6960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960" w:rsidRDefault="005B6960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613609234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2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B3EF2"/>
    <w:rsid w:val="002D69D3"/>
    <w:rsid w:val="002D7529"/>
    <w:rsid w:val="002E05B8"/>
    <w:rsid w:val="002F28D6"/>
    <w:rsid w:val="00383A71"/>
    <w:rsid w:val="003C364E"/>
    <w:rsid w:val="003E56A7"/>
    <w:rsid w:val="003E69DB"/>
    <w:rsid w:val="003F36E1"/>
    <w:rsid w:val="003F7405"/>
    <w:rsid w:val="00437082"/>
    <w:rsid w:val="004411C1"/>
    <w:rsid w:val="004553F5"/>
    <w:rsid w:val="0046185D"/>
    <w:rsid w:val="0046494F"/>
    <w:rsid w:val="004732CA"/>
    <w:rsid w:val="00493FF2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B6960"/>
    <w:rsid w:val="005F7389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265AD"/>
    <w:rsid w:val="008344F4"/>
    <w:rsid w:val="00836875"/>
    <w:rsid w:val="008773EB"/>
    <w:rsid w:val="00880B48"/>
    <w:rsid w:val="00890EFE"/>
    <w:rsid w:val="00904A70"/>
    <w:rsid w:val="00905B49"/>
    <w:rsid w:val="00945CB0"/>
    <w:rsid w:val="009827E2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33D59"/>
    <w:rsid w:val="00C43412"/>
    <w:rsid w:val="00C94BF3"/>
    <w:rsid w:val="00C969A8"/>
    <w:rsid w:val="00D47F75"/>
    <w:rsid w:val="00D814D7"/>
    <w:rsid w:val="00D861B9"/>
    <w:rsid w:val="00DB2735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1B3201E"/>
  <w15:chartTrackingRefBased/>
  <w15:docId w15:val="{E4540261-83B0-4BD9-A98A-2F9FA21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CE2E06D086452BB06A1AEFBFE65B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45BE3-0994-462D-8A80-A070F1220D73}"/>
      </w:docPartPr>
      <w:docPartBody>
        <w:p w:rsidR="00E532BC" w:rsidRDefault="00E532BC">
          <w:pPr>
            <w:pStyle w:val="86CE2E06D086452BB06A1AEFBFE65BEB"/>
          </w:pPr>
          <w:r w:rsidRPr="00637172">
            <w:rPr>
              <w:lang w:bidi="pt-BR"/>
            </w:rPr>
            <w:t>ESTE DOCUMENTO CERTIFICA 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BC"/>
    <w:rsid w:val="00E5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DACE4D197A1D48619B98807DBC251CE5">
    <w:name w:val="DACE4D197A1D48619B98807DBC251CE5"/>
  </w:style>
  <w:style w:type="paragraph" w:customStyle="1" w:styleId="86CE2E06D086452BB06A1AEFBFE65BEB">
    <w:name w:val="86CE2E06D086452BB06A1AEFBFE65BEB"/>
  </w:style>
  <w:style w:type="paragraph" w:customStyle="1" w:styleId="FF04E04337F44ACA83F18BE2D63B92D4">
    <w:name w:val="FF04E04337F44ACA83F18BE2D63B92D4"/>
  </w:style>
  <w:style w:type="paragraph" w:customStyle="1" w:styleId="CF5C429A455443B99639D5372004BB32">
    <w:name w:val="CF5C429A455443B99639D5372004BB32"/>
  </w:style>
  <w:style w:type="paragraph" w:customStyle="1" w:styleId="267B659BC557442C938B6C6059BA4F3A">
    <w:name w:val="267B659BC557442C938B6C6059BA4F3A"/>
  </w:style>
  <w:style w:type="paragraph" w:customStyle="1" w:styleId="48D19A01E3B1408BB7F2189880FFDA47">
    <w:name w:val="48D19A01E3B1408BB7F2189880FFDA47"/>
  </w:style>
  <w:style w:type="paragraph" w:customStyle="1" w:styleId="75AF63273B4F454B9178CB9111C70BB2">
    <w:name w:val="75AF63273B4F454B9178CB9111C70BB2"/>
  </w:style>
  <w:style w:type="paragraph" w:customStyle="1" w:styleId="42707B1A4FBD474FADDB6E2CB2844BA7">
    <w:name w:val="42707B1A4FBD474FADDB6E2CB2844BA7"/>
  </w:style>
  <w:style w:type="paragraph" w:customStyle="1" w:styleId="581142D76761497C88CE3B1A6316A04C">
    <w:name w:val="581142D76761497C88CE3B1A6316A04C"/>
  </w:style>
  <w:style w:type="paragraph" w:customStyle="1" w:styleId="BB569FCCCCF84C3889C5DF0CD08203C9">
    <w:name w:val="BB569FCCCCF84C3889C5DF0CD08203C9"/>
  </w:style>
  <w:style w:type="paragraph" w:customStyle="1" w:styleId="50ACA1EE783543328E8EBB3F3E8950BB">
    <w:name w:val="50ACA1EE783543328E8EBB3F3E8950BB"/>
  </w:style>
  <w:style w:type="paragraph" w:customStyle="1" w:styleId="9F6CEB21AA484C7F973F1C73B7D23B90">
    <w:name w:val="9F6CEB21AA484C7F973F1C73B7D23B90"/>
  </w:style>
  <w:style w:type="paragraph" w:customStyle="1" w:styleId="817F642960754496BCB932F9D63DB2FD">
    <w:name w:val="817F642960754496BCB932F9D63DB2FD"/>
  </w:style>
  <w:style w:type="paragraph" w:customStyle="1" w:styleId="B3CA97D22C784C4D9723C34641616F17">
    <w:name w:val="B3CA97D22C784C4D9723C34641616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67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4</cp:revision>
  <cp:lastPrinted>2017-07-28T13:07:00Z</cp:lastPrinted>
  <dcterms:created xsi:type="dcterms:W3CDTF">2023-08-16T13:38:00Z</dcterms:created>
  <dcterms:modified xsi:type="dcterms:W3CDTF">2023-08-23T13:53:00Z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